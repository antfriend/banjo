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AA4197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A2F2B2CE6BA4894B601ED06F5BD6C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2E094CD057E64AE1B1E0A59A63FA51B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2D589D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AA4197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ACE519F486A495EB9AE4E343517BF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AA4197" w:rsidP="00346ED4">
                  <w:pPr>
                    <w:pStyle w:val="Heading2"/>
                  </w:pPr>
                  <w:sdt>
                    <w:sdtPr>
                      <w:alias w:val="Enter job title 1:"/>
                      <w:tag w:val="Enter job title 1:"/>
                      <w:id w:val="287256568"/>
                      <w:placeholder>
                        <w:docPart w:val="FCACE5491E784EB1B4F8CB5E2086FF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1:"/>
                      <w:tag w:val="Enter company 1:"/>
                      <w:id w:val="1443026557"/>
                      <w:placeholder>
                        <w:docPart w:val="BEA066E4D7F849F18B4158FA46C0C1D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1:"/>
                      <w:tag w:val="Enter Dates From for employment 1:"/>
                      <w:id w:val="500858531"/>
                      <w:placeholder>
                        <w:docPart w:val="9581AC9D60384639B7B518FC8C1ED1A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1:"/>
                      <w:tag w:val="Enter Dates To for employment 1:"/>
                      <w:id w:val="-1556002318"/>
                      <w:placeholder>
                        <w:docPart w:val="AD001B4F0D6348C88551FA69C4F63B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694B0AA5DF204693B17761E30440BF5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4A7542" w:rsidRPr="00A85B6F" w:rsidRDefault="00AA4197" w:rsidP="00346ED4">
                  <w:pPr>
                    <w:pStyle w:val="Heading2"/>
                  </w:pPr>
                  <w:sdt>
                    <w:sdtPr>
                      <w:alias w:val="Enter job title 2:"/>
                      <w:tag w:val="Enter job title 2:"/>
                      <w:id w:val="-1144666139"/>
                      <w:placeholder>
                        <w:docPart w:val="D4E849C813E74C6B96859191BD49D0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2:"/>
                      <w:tag w:val="Enter company 2:"/>
                      <w:id w:val="376904949"/>
                      <w:placeholder>
                        <w:docPart w:val="F65C775C92C048F58B097EC5D345B4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2:"/>
                      <w:tag w:val="Enter Dates From for employment 2:"/>
                      <w:id w:val="-979387077"/>
                      <w:placeholder>
                        <w:docPart w:val="939857F1AE6A480AAABEA23B8FD119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506289195"/>
                      <w:placeholder>
                        <w:docPart w:val="5FD83B1B31BB497D9B9986CC31D6AF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763961407"/>
                    <w:placeholder>
                      <w:docPart w:val="62403A8271A64BFDBC8EA002A9A1C2F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4A7542" w:rsidRPr="00A85B6F" w:rsidRDefault="00AA4197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6239F6964B948BDA97C13AF1F6DD1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AA4197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1FD509F243F94FFD9477B82DDB6C7F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F595E7D9F40F473C95670D3621C0DF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02947901E62F4AEAA17A5B5194931B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AA4197" w:rsidP="00346ED4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9398C6EC49314A30ACE4540AECC8DD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4A7542" w:rsidRPr="00A85B6F" w:rsidRDefault="00AA4197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7F9F23C9AA1349C9AF0E817A041D26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C9D1D7668D7D41CB90E13B3275E5CF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C1EE7CC6ADD04191A2C127F7F7EB7A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AA4197" w:rsidP="00346ED4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492F902BE1D941E4AD0337FF85ED63D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AA4197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28CEEFACE1F49D1BB0DE68FFE56DE4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Default="00EC7222" w:rsidP="00EC7222">
                  <w:pPr>
                    <w:pStyle w:val="Heading2"/>
                  </w:pPr>
                  <w:r>
                    <w:t>Get a pair and a banjo to win.</w:t>
                  </w:r>
                </w:p>
                <w:p w:rsidR="00EC7222" w:rsidRPr="00EC7222" w:rsidRDefault="00916815" w:rsidP="00EC7222">
                  <w:r>
                    <w:t>Like: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0A156E9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7542" w:rsidP="00346ED4"/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AA4197" w:rsidP="00346ED4">
                        <w:sdt>
                          <w:sdtPr>
                            <w:alias w:val="Enter telephone:"/>
                            <w:tag w:val="Enter telephone:"/>
                            <w:id w:val="2067829428"/>
                            <w:placeholder>
                              <w:docPart w:val="883E8A7B86584E9C8024BB7E01ADC1C3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35879B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346ED4"/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DB8144B69555446991800B2D64740905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AA4197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9C1A51837EF4E2A83F4FADA77B510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AA4197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F541DFA9012423694700726AC3652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B200023551FD48C4AB720CD0BF4322F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10"/>
      <w:headerReference w:type="first" r:id="rId11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197" w:rsidRDefault="00AA4197" w:rsidP="004A7542">
      <w:pPr>
        <w:spacing w:after="0" w:line="240" w:lineRule="auto"/>
      </w:pPr>
      <w:r>
        <w:separator/>
      </w:r>
    </w:p>
  </w:endnote>
  <w:endnote w:type="continuationSeparator" w:id="0">
    <w:p w:rsidR="00AA4197" w:rsidRDefault="00AA4197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2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197" w:rsidRDefault="00AA4197" w:rsidP="004A7542">
      <w:pPr>
        <w:spacing w:after="0" w:line="240" w:lineRule="auto"/>
      </w:pPr>
      <w:r>
        <w:separator/>
      </w:r>
    </w:p>
  </w:footnote>
  <w:footnote w:type="continuationSeparator" w:id="0">
    <w:p w:rsidR="00AA4197" w:rsidRDefault="00AA4197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placeholde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EC7222">
        <w:pPr>
          <w:pStyle w:val="Header"/>
        </w:pPr>
        <w:r>
          <w:t>Banjo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22"/>
    <w:rsid w:val="00040340"/>
    <w:rsid w:val="001C292B"/>
    <w:rsid w:val="002876BB"/>
    <w:rsid w:val="00293B83"/>
    <w:rsid w:val="002D075C"/>
    <w:rsid w:val="00454034"/>
    <w:rsid w:val="004A7542"/>
    <w:rsid w:val="006A3CE7"/>
    <w:rsid w:val="006F77C5"/>
    <w:rsid w:val="00857F01"/>
    <w:rsid w:val="00916815"/>
    <w:rsid w:val="00AA4197"/>
    <w:rsid w:val="00B90950"/>
    <w:rsid w:val="00E10171"/>
    <w:rsid w:val="00EC26A6"/>
    <w:rsid w:val="00EC7222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58F2E"/>
  <w15:chartTrackingRefBased/>
  <w15:docId w15:val="{2D766FE2-4315-4EE2-917C-68EE2096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y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2F2B2CE6BA4894B601ED06F5BD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B45D7-3DDC-4ED7-A8E1-B4DD435F9DF3}"/>
      </w:docPartPr>
      <w:docPartBody>
        <w:p w:rsidR="00000000" w:rsidRDefault="008D2056">
          <w:pPr>
            <w:pStyle w:val="4A2F2B2CE6BA4894B601ED06F5BD6CF7"/>
          </w:pPr>
          <w:r w:rsidRPr="002D589D">
            <w:t>Skills</w:t>
          </w:r>
        </w:p>
      </w:docPartBody>
    </w:docPart>
    <w:docPart>
      <w:docPartPr>
        <w:name w:val="2E094CD057E64AE1B1E0A59A63FA5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12CB9-097A-4CC1-A5FE-261CD7E4C7E6}"/>
      </w:docPartPr>
      <w:docPartBody>
        <w:p w:rsidR="00000000" w:rsidRDefault="008D2056">
          <w:pPr>
            <w:pStyle w:val="2E094CD057E64AE1B1E0A59A63FA51B3"/>
          </w:pPr>
          <w:r w:rsidRPr="002D589D">
            <w:t>Explain what you’re especially good at. What sets you apart? Use your own language—not jargon.</w:t>
          </w:r>
        </w:p>
      </w:docPartBody>
    </w:docPart>
    <w:docPart>
      <w:docPartPr>
        <w:name w:val="3ACE519F486A495EB9AE4E343517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E9D3-C685-4625-94C7-74777F4E38BB}"/>
      </w:docPartPr>
      <w:docPartBody>
        <w:p w:rsidR="00000000" w:rsidRDefault="008D2056">
          <w:pPr>
            <w:pStyle w:val="3ACE519F486A495EB9AE4E343517BF88"/>
          </w:pPr>
          <w:r w:rsidRPr="00A85B6F">
            <w:t>Experience</w:t>
          </w:r>
        </w:p>
      </w:docPartBody>
    </w:docPart>
    <w:docPart>
      <w:docPartPr>
        <w:name w:val="FCACE5491E784EB1B4F8CB5E2086F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E2EDC-F3A1-407A-8AE1-D027082B36C1}"/>
      </w:docPartPr>
      <w:docPartBody>
        <w:p w:rsidR="00000000" w:rsidRDefault="008D2056">
          <w:pPr>
            <w:pStyle w:val="FCACE5491E784EB1B4F8CB5E2086FF2D"/>
          </w:pPr>
          <w:r w:rsidRPr="00A85B6F">
            <w:t>Job Title</w:t>
          </w:r>
        </w:p>
      </w:docPartBody>
    </w:docPart>
    <w:docPart>
      <w:docPartPr>
        <w:name w:val="BEA066E4D7F849F18B4158FA46C0C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CAB0E-BE7F-48EB-BB4C-424A9272FABC}"/>
      </w:docPartPr>
      <w:docPartBody>
        <w:p w:rsidR="00000000" w:rsidRDefault="008D2056">
          <w:pPr>
            <w:pStyle w:val="BEA066E4D7F849F18B4158FA46C0C1D4"/>
          </w:pPr>
          <w:r w:rsidRPr="00A85B6F">
            <w:t>Company</w:t>
          </w:r>
        </w:p>
      </w:docPartBody>
    </w:docPart>
    <w:docPart>
      <w:docPartPr>
        <w:name w:val="9581AC9D60384639B7B518FC8C1ED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4FDF7-E9F9-4D9B-9D9A-F922BD503E0D}"/>
      </w:docPartPr>
      <w:docPartBody>
        <w:p w:rsidR="00000000" w:rsidRDefault="008D2056">
          <w:pPr>
            <w:pStyle w:val="9581AC9D60384639B7B518FC8C1ED1AF"/>
          </w:pPr>
          <w:r>
            <w:t>Dates From</w:t>
          </w:r>
        </w:p>
      </w:docPartBody>
    </w:docPart>
    <w:docPart>
      <w:docPartPr>
        <w:name w:val="AD001B4F0D6348C88551FA69C4F63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75D0-6847-462C-88E5-61F7A513DDAF}"/>
      </w:docPartPr>
      <w:docPartBody>
        <w:p w:rsidR="00000000" w:rsidRDefault="008D2056">
          <w:pPr>
            <w:pStyle w:val="AD001B4F0D6348C88551FA69C4F63B90"/>
          </w:pPr>
          <w:r w:rsidRPr="00A85B6F">
            <w:t>To</w:t>
          </w:r>
        </w:p>
      </w:docPartBody>
    </w:docPart>
    <w:docPart>
      <w:docPartPr>
        <w:name w:val="694B0AA5DF204693B17761E30440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192DF-0083-4ACA-8960-92386C06167F}"/>
      </w:docPartPr>
      <w:docPartBody>
        <w:p w:rsidR="00000000" w:rsidRDefault="008D2056">
          <w:pPr>
            <w:pStyle w:val="694B0AA5DF204693B17761E30440BF5D"/>
          </w:pPr>
          <w:r w:rsidRPr="00A85B6F">
            <w:t>Summarize your key responsibilities, leadership, and most stellar accomplishments. Don’t list everything; keep</w:t>
          </w:r>
          <w:r w:rsidRPr="00A85B6F">
            <w:t xml:space="preserve"> it relevant and include data that shows the impact you made.</w:t>
          </w:r>
        </w:p>
      </w:docPartBody>
    </w:docPart>
    <w:docPart>
      <w:docPartPr>
        <w:name w:val="D4E849C813E74C6B96859191BD49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2B86F-58F0-4E49-BC02-64479102097B}"/>
      </w:docPartPr>
      <w:docPartBody>
        <w:p w:rsidR="00000000" w:rsidRDefault="008D2056">
          <w:pPr>
            <w:pStyle w:val="D4E849C813E74C6B96859191BD49D04C"/>
          </w:pPr>
          <w:r w:rsidRPr="00A85B6F">
            <w:t>Job Title</w:t>
          </w:r>
        </w:p>
      </w:docPartBody>
    </w:docPart>
    <w:docPart>
      <w:docPartPr>
        <w:name w:val="F65C775C92C048F58B097EC5D345B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5E45-7D94-4D22-ABE4-AF061C0835D8}"/>
      </w:docPartPr>
      <w:docPartBody>
        <w:p w:rsidR="00000000" w:rsidRDefault="008D2056">
          <w:pPr>
            <w:pStyle w:val="F65C775C92C048F58B097EC5D345B43B"/>
          </w:pPr>
          <w:r w:rsidRPr="00A85B6F">
            <w:t>Company</w:t>
          </w:r>
        </w:p>
      </w:docPartBody>
    </w:docPart>
    <w:docPart>
      <w:docPartPr>
        <w:name w:val="939857F1AE6A480AAABEA23B8FD11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B7446-A701-4FBE-AFB3-1D804D59D77C}"/>
      </w:docPartPr>
      <w:docPartBody>
        <w:p w:rsidR="00000000" w:rsidRDefault="008D2056">
          <w:pPr>
            <w:pStyle w:val="939857F1AE6A480AAABEA23B8FD1192B"/>
          </w:pPr>
          <w:r>
            <w:t>Dates From</w:t>
          </w:r>
        </w:p>
      </w:docPartBody>
    </w:docPart>
    <w:docPart>
      <w:docPartPr>
        <w:name w:val="5FD83B1B31BB497D9B9986CC31D6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B375-1227-43A2-A7D5-CC6183547D92}"/>
      </w:docPartPr>
      <w:docPartBody>
        <w:p w:rsidR="00000000" w:rsidRDefault="008D2056">
          <w:pPr>
            <w:pStyle w:val="5FD83B1B31BB497D9B9986CC31D6AFC4"/>
          </w:pPr>
          <w:r w:rsidRPr="00A85B6F">
            <w:t>To</w:t>
          </w:r>
        </w:p>
      </w:docPartBody>
    </w:docPart>
    <w:docPart>
      <w:docPartPr>
        <w:name w:val="62403A8271A64BFDBC8EA002A9A1C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63F74-3BE5-4346-AB4E-D4F429B5C367}"/>
      </w:docPartPr>
      <w:docPartBody>
        <w:p w:rsidR="00000000" w:rsidRDefault="008D2056">
          <w:pPr>
            <w:pStyle w:val="62403A8271A64BFDBC8EA002A9A1C2F9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56239F6964B948BDA97C13AF1F6DD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3EE5F-EC6A-4240-AEF3-9A189A52ED23}"/>
      </w:docPartPr>
      <w:docPartBody>
        <w:p w:rsidR="00000000" w:rsidRDefault="008D2056">
          <w:pPr>
            <w:pStyle w:val="56239F6964B948BDA97C13AF1F6DD1AE"/>
          </w:pPr>
          <w:r w:rsidRPr="00A85B6F">
            <w:t>Education</w:t>
          </w:r>
        </w:p>
      </w:docPartBody>
    </w:docPart>
    <w:docPart>
      <w:docPartPr>
        <w:name w:val="1FD509F243F94FFD9477B82DDB6C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D0D0D-2E5D-438B-B52E-DE8DBF9E9239}"/>
      </w:docPartPr>
      <w:docPartBody>
        <w:p w:rsidR="00000000" w:rsidRDefault="008D2056">
          <w:pPr>
            <w:pStyle w:val="1FD509F243F94FFD9477B82DDB6C7F22"/>
          </w:pPr>
          <w:r w:rsidRPr="00A85B6F">
            <w:t>Degree</w:t>
          </w:r>
        </w:p>
      </w:docPartBody>
    </w:docPart>
    <w:docPart>
      <w:docPartPr>
        <w:name w:val="F595E7D9F40F473C95670D3621C0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E0153-2C0D-4A75-8C51-92F578EE4D51}"/>
      </w:docPartPr>
      <w:docPartBody>
        <w:p w:rsidR="00000000" w:rsidRDefault="008D2056">
          <w:pPr>
            <w:pStyle w:val="F595E7D9F40F473C95670D3621C0DF1F"/>
          </w:pPr>
          <w:r w:rsidRPr="00A85B6F">
            <w:t>Date Earned</w:t>
          </w:r>
        </w:p>
      </w:docPartBody>
    </w:docPart>
    <w:docPart>
      <w:docPartPr>
        <w:name w:val="02947901E62F4AEAA17A5B519493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E9A7-DE0A-4872-95F4-F220BE913555}"/>
      </w:docPartPr>
      <w:docPartBody>
        <w:p w:rsidR="00000000" w:rsidRDefault="008D2056">
          <w:pPr>
            <w:pStyle w:val="02947901E62F4AEAA17A5B5194931BB2"/>
          </w:pPr>
          <w:r w:rsidRPr="00A85B6F">
            <w:t>School</w:t>
          </w:r>
        </w:p>
      </w:docPartBody>
    </w:docPart>
    <w:docPart>
      <w:docPartPr>
        <w:name w:val="9398C6EC49314A30ACE4540AECC8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D727F-227F-40D9-AF6C-4F54A126EF23}"/>
      </w:docPartPr>
      <w:docPartBody>
        <w:p w:rsidR="00000000" w:rsidRDefault="008D2056">
          <w:pPr>
            <w:pStyle w:val="9398C6EC49314A30ACE4540AECC8DD78"/>
          </w:pPr>
          <w:r w:rsidRPr="00A85B6F">
            <w:t xml:space="preserve">You might </w:t>
          </w:r>
          <w:r w:rsidRPr="00A85B6F">
            <w:t>want to include your GPA and a summary of relevant coursework, awards, and honors.</w:t>
          </w:r>
        </w:p>
      </w:docPartBody>
    </w:docPart>
    <w:docPart>
      <w:docPartPr>
        <w:name w:val="7F9F23C9AA1349C9AF0E817A041D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8511-95EF-4125-A60E-59CDBD6223A3}"/>
      </w:docPartPr>
      <w:docPartBody>
        <w:p w:rsidR="00000000" w:rsidRDefault="008D2056">
          <w:pPr>
            <w:pStyle w:val="7F9F23C9AA1349C9AF0E817A041D26B0"/>
          </w:pPr>
          <w:r w:rsidRPr="00A85B6F">
            <w:t>Degree</w:t>
          </w:r>
        </w:p>
      </w:docPartBody>
    </w:docPart>
    <w:docPart>
      <w:docPartPr>
        <w:name w:val="C9D1D7668D7D41CB90E13B3275E5C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36B4-97F5-45F0-8875-8484E34A0994}"/>
      </w:docPartPr>
      <w:docPartBody>
        <w:p w:rsidR="00000000" w:rsidRDefault="008D2056">
          <w:pPr>
            <w:pStyle w:val="C9D1D7668D7D41CB90E13B3275E5CF9E"/>
          </w:pPr>
          <w:r w:rsidRPr="00A85B6F">
            <w:t>Date Earned</w:t>
          </w:r>
        </w:p>
      </w:docPartBody>
    </w:docPart>
    <w:docPart>
      <w:docPartPr>
        <w:name w:val="C1EE7CC6ADD04191A2C127F7F7EB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CA47D-BE65-4858-BC7E-D10D4C5874BC}"/>
      </w:docPartPr>
      <w:docPartBody>
        <w:p w:rsidR="00000000" w:rsidRDefault="008D2056">
          <w:pPr>
            <w:pStyle w:val="C1EE7CC6ADD04191A2C127F7F7EB7A1E"/>
          </w:pPr>
          <w:r w:rsidRPr="00A85B6F">
            <w:t>School</w:t>
          </w:r>
        </w:p>
      </w:docPartBody>
    </w:docPart>
    <w:docPart>
      <w:docPartPr>
        <w:name w:val="492F902BE1D941E4AD0337FF85ED6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9F38-50A1-4E8F-A462-01E1E1213A8E}"/>
      </w:docPartPr>
      <w:docPartBody>
        <w:p w:rsidR="00000000" w:rsidRDefault="008D2056">
          <w:pPr>
            <w:pStyle w:val="492F902BE1D941E4AD0337FF85ED63D0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928CEEFACE1F49D1BB0DE68FFE56D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EA924-9B0E-49D3-A612-444009EC6B91}"/>
      </w:docPartPr>
      <w:docPartBody>
        <w:p w:rsidR="00000000" w:rsidRDefault="008D2056">
          <w:pPr>
            <w:pStyle w:val="928CEEFACE1F49D1BB0DE68FFE56DE41"/>
          </w:pPr>
          <w:r>
            <w:t>Objective</w:t>
          </w:r>
        </w:p>
      </w:docPartBody>
    </w:docPart>
    <w:docPart>
      <w:docPartPr>
        <w:name w:val="883E8A7B86584E9C8024BB7E01AD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9FDC0-5012-4B41-B6AE-69837403C40E}"/>
      </w:docPartPr>
      <w:docPartBody>
        <w:p w:rsidR="00000000" w:rsidRDefault="008D2056">
          <w:pPr>
            <w:pStyle w:val="883E8A7B86584E9C8024BB7E01ADC1C3"/>
          </w:pPr>
          <w:r w:rsidRPr="00A85B6F">
            <w:t>Telephone</w:t>
          </w:r>
        </w:p>
      </w:docPartBody>
    </w:docPart>
    <w:docPart>
      <w:docPartPr>
        <w:name w:val="DB8144B69555446991800B2D64740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CEC7E-8A59-4CC5-9D1C-44155159E1B6}"/>
      </w:docPartPr>
      <w:docPartBody>
        <w:p w:rsidR="00000000" w:rsidRDefault="008D2056">
          <w:pPr>
            <w:pStyle w:val="DB8144B69555446991800B2D64740905"/>
          </w:pPr>
          <w:r w:rsidRPr="00AF4CC8">
            <w:t>Twitter handle</w:t>
          </w:r>
        </w:p>
      </w:docPartBody>
    </w:docPart>
    <w:docPart>
      <w:docPartPr>
        <w:name w:val="49C1A51837EF4E2A83F4FADA77B51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AB04-297D-450D-8E6D-9FC0AF91EA71}"/>
      </w:docPartPr>
      <w:docPartBody>
        <w:p w:rsidR="00000000" w:rsidRDefault="008D2056">
          <w:pPr>
            <w:pStyle w:val="49C1A51837EF4E2A83F4FADA77B51005"/>
          </w:pPr>
          <w:r w:rsidRPr="00A85B6F">
            <w:t>Link to other online properties: Portfolio/Website/Blog</w:t>
          </w:r>
        </w:p>
      </w:docPartBody>
    </w:docPart>
    <w:docPart>
      <w:docPartPr>
        <w:name w:val="6F541DFA9012423694700726AC365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DC4D-058B-4AFD-A419-B2F31E0ED53D}"/>
      </w:docPartPr>
      <w:docPartBody>
        <w:p w:rsidR="00000000" w:rsidRDefault="008D2056">
          <w:pPr>
            <w:pStyle w:val="6F541DFA9012423694700726AC3652D9"/>
          </w:pPr>
          <w:r w:rsidRPr="00A85B6F">
            <w:t>Volunteer Experience or Leadership</w:t>
          </w:r>
        </w:p>
      </w:docPartBody>
    </w:docPart>
    <w:docPart>
      <w:docPartPr>
        <w:name w:val="B200023551FD48C4AB720CD0BF432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8FF01-D28B-40B9-BB4E-6530AE2426C7}"/>
      </w:docPartPr>
      <w:docPartBody>
        <w:p w:rsidR="00000000" w:rsidRDefault="008D2056">
          <w:pPr>
            <w:pStyle w:val="B200023551FD48C4AB720CD0BF4322F5"/>
          </w:pPr>
          <w:r w:rsidRPr="00A85B6F">
            <w:t>Did you m</w:t>
          </w:r>
          <w:r w:rsidRPr="00A85B6F">
            <w:t>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56"/>
    <w:rsid w:val="008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2F2B2CE6BA4894B601ED06F5BD6CF7">
    <w:name w:val="4A2F2B2CE6BA4894B601ED06F5BD6CF7"/>
  </w:style>
  <w:style w:type="paragraph" w:customStyle="1" w:styleId="2E094CD057E64AE1B1E0A59A63FA51B3">
    <w:name w:val="2E094CD057E64AE1B1E0A59A63FA51B3"/>
  </w:style>
  <w:style w:type="paragraph" w:customStyle="1" w:styleId="3ACE519F486A495EB9AE4E343517BF88">
    <w:name w:val="3ACE519F486A495EB9AE4E343517BF88"/>
  </w:style>
  <w:style w:type="paragraph" w:customStyle="1" w:styleId="FCACE5491E784EB1B4F8CB5E2086FF2D">
    <w:name w:val="FCACE5491E784EB1B4F8CB5E2086FF2D"/>
  </w:style>
  <w:style w:type="paragraph" w:customStyle="1" w:styleId="BEA066E4D7F849F18B4158FA46C0C1D4">
    <w:name w:val="BEA066E4D7F849F18B4158FA46C0C1D4"/>
  </w:style>
  <w:style w:type="paragraph" w:customStyle="1" w:styleId="9581AC9D60384639B7B518FC8C1ED1AF">
    <w:name w:val="9581AC9D60384639B7B518FC8C1ED1AF"/>
  </w:style>
  <w:style w:type="paragraph" w:customStyle="1" w:styleId="AD001B4F0D6348C88551FA69C4F63B90">
    <w:name w:val="AD001B4F0D6348C88551FA69C4F63B90"/>
  </w:style>
  <w:style w:type="paragraph" w:customStyle="1" w:styleId="694B0AA5DF204693B17761E30440BF5D">
    <w:name w:val="694B0AA5DF204693B17761E30440BF5D"/>
  </w:style>
  <w:style w:type="paragraph" w:customStyle="1" w:styleId="D4E849C813E74C6B96859191BD49D04C">
    <w:name w:val="D4E849C813E74C6B96859191BD49D04C"/>
  </w:style>
  <w:style w:type="paragraph" w:customStyle="1" w:styleId="F65C775C92C048F58B097EC5D345B43B">
    <w:name w:val="F65C775C92C048F58B097EC5D345B43B"/>
  </w:style>
  <w:style w:type="paragraph" w:customStyle="1" w:styleId="939857F1AE6A480AAABEA23B8FD1192B">
    <w:name w:val="939857F1AE6A480AAABEA23B8FD1192B"/>
  </w:style>
  <w:style w:type="paragraph" w:customStyle="1" w:styleId="5FD83B1B31BB497D9B9986CC31D6AFC4">
    <w:name w:val="5FD83B1B31BB497D9B9986CC31D6AFC4"/>
  </w:style>
  <w:style w:type="paragraph" w:customStyle="1" w:styleId="62403A8271A64BFDBC8EA002A9A1C2F9">
    <w:name w:val="62403A8271A64BFDBC8EA002A9A1C2F9"/>
  </w:style>
  <w:style w:type="paragraph" w:customStyle="1" w:styleId="56239F6964B948BDA97C13AF1F6DD1AE">
    <w:name w:val="56239F6964B948BDA97C13AF1F6DD1AE"/>
  </w:style>
  <w:style w:type="paragraph" w:customStyle="1" w:styleId="1FD509F243F94FFD9477B82DDB6C7F22">
    <w:name w:val="1FD509F243F94FFD9477B82DDB6C7F22"/>
  </w:style>
  <w:style w:type="paragraph" w:customStyle="1" w:styleId="F595E7D9F40F473C95670D3621C0DF1F">
    <w:name w:val="F595E7D9F40F473C95670D3621C0DF1F"/>
  </w:style>
  <w:style w:type="paragraph" w:customStyle="1" w:styleId="02947901E62F4AEAA17A5B5194931BB2">
    <w:name w:val="02947901E62F4AEAA17A5B5194931BB2"/>
  </w:style>
  <w:style w:type="paragraph" w:customStyle="1" w:styleId="9398C6EC49314A30ACE4540AECC8DD78">
    <w:name w:val="9398C6EC49314A30ACE4540AECC8DD78"/>
  </w:style>
  <w:style w:type="paragraph" w:customStyle="1" w:styleId="7F9F23C9AA1349C9AF0E817A041D26B0">
    <w:name w:val="7F9F23C9AA1349C9AF0E817A041D26B0"/>
  </w:style>
  <w:style w:type="paragraph" w:customStyle="1" w:styleId="C9D1D7668D7D41CB90E13B3275E5CF9E">
    <w:name w:val="C9D1D7668D7D41CB90E13B3275E5CF9E"/>
  </w:style>
  <w:style w:type="paragraph" w:customStyle="1" w:styleId="C1EE7CC6ADD04191A2C127F7F7EB7A1E">
    <w:name w:val="C1EE7CC6ADD04191A2C127F7F7EB7A1E"/>
  </w:style>
  <w:style w:type="paragraph" w:customStyle="1" w:styleId="492F902BE1D941E4AD0337FF85ED63D0">
    <w:name w:val="492F902BE1D941E4AD0337FF85ED63D0"/>
  </w:style>
  <w:style w:type="paragraph" w:customStyle="1" w:styleId="928CEEFACE1F49D1BB0DE68FFE56DE41">
    <w:name w:val="928CEEFACE1F49D1BB0DE68FFE56DE4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9E6B363ED0E84CDE9A9B2040F00E0FFF">
    <w:name w:val="9E6B363ED0E84CDE9A9B2040F00E0FFF"/>
  </w:style>
  <w:style w:type="paragraph" w:customStyle="1" w:styleId="9C80F82BF8BD403893ACD7D143A69020">
    <w:name w:val="9C80F82BF8BD403893ACD7D143A69020"/>
  </w:style>
  <w:style w:type="paragraph" w:customStyle="1" w:styleId="883E8A7B86584E9C8024BB7E01ADC1C3">
    <w:name w:val="883E8A7B86584E9C8024BB7E01ADC1C3"/>
  </w:style>
  <w:style w:type="paragraph" w:customStyle="1" w:styleId="75B8DA9E66E0437E8005CFE40EC01FC4">
    <w:name w:val="75B8DA9E66E0437E8005CFE40EC01FC4"/>
  </w:style>
  <w:style w:type="paragraph" w:customStyle="1" w:styleId="DB8144B69555446991800B2D64740905">
    <w:name w:val="DB8144B69555446991800B2D64740905"/>
  </w:style>
  <w:style w:type="paragraph" w:customStyle="1" w:styleId="49C1A51837EF4E2A83F4FADA77B51005">
    <w:name w:val="49C1A51837EF4E2A83F4FADA77B51005"/>
  </w:style>
  <w:style w:type="paragraph" w:customStyle="1" w:styleId="6F541DFA9012423694700726AC3652D9">
    <w:name w:val="6F541DFA9012423694700726AC3652D9"/>
  </w:style>
  <w:style w:type="paragraph" w:customStyle="1" w:styleId="B200023551FD48C4AB720CD0BF4322F5">
    <w:name w:val="B200023551FD48C4AB720CD0BF432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Ray</dc:creator>
  <cp:keywords/>
  <dc:description/>
  <cp:lastModifiedBy>Dan Ray</cp:lastModifiedBy>
  <cp:revision>3</cp:revision>
  <dcterms:created xsi:type="dcterms:W3CDTF">2017-07-30T20:15:00Z</dcterms:created>
  <dcterms:modified xsi:type="dcterms:W3CDTF">2017-07-30T20:19:00Z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